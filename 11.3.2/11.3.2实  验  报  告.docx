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F4" w:rsidRDefault="0030185B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4870156" cy="2157413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               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实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验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报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告</w:t>
      </w:r>
    </w:p>
    <w:p w:rsidR="008B74F4" w:rsidRDefault="008B74F4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课程名称：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数据结构（C++版）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题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目：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8C3080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一元多项式相加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        </w:t>
      </w:r>
    </w:p>
    <w:p w:rsidR="008B74F4" w:rsidRDefault="008B74F4" w:rsidP="005F4B56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8B74F4" w:rsidRPr="00CB171C" w:rsidRDefault="008B74F4" w:rsidP="008B74F4">
      <w:pPr>
        <w:tabs>
          <w:tab w:val="left" w:pos="5048"/>
        </w:tabs>
        <w:jc w:val="left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专业班级：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18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空间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5F4B56" w:rsidRPr="00CB171C" w:rsidRDefault="00CB171C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姓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名：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邓珊珊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学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号：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1812001107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5F4B56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指导老师：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袁莹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Pr="00CB171C" w:rsidRDefault="00CB171C" w:rsidP="008B74F4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实验时间：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2019.11.29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A904F1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Default="00CB171C" w:rsidP="00CB171C">
      <w:pPr>
        <w:widowControl/>
        <w:jc w:val="left"/>
        <w:rPr>
          <w:rFonts w:ascii="黑体" w:eastAsia="黑体" w:hAnsi="宋体" w:cs="宋体"/>
          <w:noProof/>
          <w:kern w:val="0"/>
          <w:sz w:val="36"/>
          <w:szCs w:val="36"/>
        </w:rPr>
      </w:pPr>
    </w:p>
    <w:p w:rsidR="00C451EC" w:rsidRDefault="00C451E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</w:p>
    <w:p w:rsidR="00CB171C" w:rsidRPr="00294B83" w:rsidRDefault="00CB171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52"/>
          <w:szCs w:val="52"/>
        </w:rPr>
        <w:t>第一次实验报告</w:t>
      </w:r>
    </w:p>
    <w:p w:rsidR="00CB171C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班级：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空间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姓名：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邓珊珊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学号：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812001107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  <w:r w:rsidR="00656E5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及原理</w:t>
      </w:r>
    </w:p>
    <w:p w:rsidR="00656E54" w:rsidRPr="00656E54" w:rsidRDefault="00656E54" w:rsidP="00656E54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（选择公式的原理，及文字说明，所选的</w:t>
      </w:r>
      <w:r w:rsid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公式需要输入什么，计算出什么，如何计算，目的</w:t>
      </w:r>
      <w:r w:rsidR="008D30D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：通过实际问题学会用函数编程实现）</w:t>
      </w:r>
    </w:p>
    <w:p w:rsidR="008C3080" w:rsidRDefault="008C3080" w:rsidP="008C3080">
      <w:pPr>
        <w:pStyle w:val="a3"/>
        <w:widowControl/>
        <w:numPr>
          <w:ilvl w:val="0"/>
          <w:numId w:val="6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问题描述：</w:t>
      </w:r>
    </w:p>
    <w:p w:rsidR="008C3080" w:rsidRPr="008C3080" w:rsidRDefault="008C3080" w:rsidP="008C3080">
      <w:pPr>
        <w:pStyle w:val="a3"/>
        <w:widowControl/>
        <w:ind w:left="360" w:firstLineChars="0" w:firstLine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已知A（x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） = a0 +a1x + a2x^2 +… + anx^n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和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B(x) = b0 + b1x + b2x^2 + … +bmx^m,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并且在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A(x)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和 B（x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）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中指数相差很多，求A（x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）= A(x)+B(x)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8C3080" w:rsidRPr="008C3080" w:rsidRDefault="008C3080" w:rsidP="008C3080">
      <w:pPr>
        <w:pStyle w:val="a3"/>
        <w:widowControl/>
        <w:numPr>
          <w:ilvl w:val="0"/>
          <w:numId w:val="6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基本要求：</w:t>
      </w:r>
    </w:p>
    <w:p w:rsidR="00294B83" w:rsidRDefault="008C3080" w:rsidP="008C3080">
      <w:pPr>
        <w:pStyle w:val="a3"/>
        <w:widowControl/>
        <w:numPr>
          <w:ilvl w:val="0"/>
          <w:numId w:val="7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设计存储结构表示一元多项式</w:t>
      </w:r>
      <w:r w:rsidR="00C76171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8C3080" w:rsidRDefault="008C3080" w:rsidP="008C3080">
      <w:pPr>
        <w:pStyle w:val="a3"/>
        <w:widowControl/>
        <w:numPr>
          <w:ilvl w:val="0"/>
          <w:numId w:val="7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设计算法实现一元多项式相加。</w:t>
      </w:r>
    </w:p>
    <w:p w:rsidR="008C3080" w:rsidRPr="00C76171" w:rsidRDefault="008C3080" w:rsidP="008C3080">
      <w:pPr>
        <w:pStyle w:val="a3"/>
        <w:widowControl/>
        <w:numPr>
          <w:ilvl w:val="0"/>
          <w:numId w:val="7"/>
        </w:numPr>
        <w:ind w:firstLineChars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分析算法的时间复杂度和空间复杂度。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代码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#include &lt;iostream&gt;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using namespace std;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struct Node 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double coe; //系数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int exp; //指数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Node *next;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void CreatPoly(Node *&amp;head, int n) // 生成带表头结点的单链表，除头结点外另生成n个结点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head = (Node *)new Node;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head-&gt;coe = 0;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head-&gt;exp = 0;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head-&gt;next = NULL; // 初始化头结点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"分别每行输入各项系数及指数：" &lt;&lt; endl;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Node *p = head;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for(int i = 0; i &lt; n; i++) 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p-&gt;next = (Node *)new Node; // 生成新结点，尾插入生成链表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p = p-&gt;next;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cin &gt;&gt; p-&gt;coe &gt;&gt; p-&gt;exp;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p-&gt;next = NULL;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void ShowPoly(Node *&amp;head)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if(head-&gt;next == NULL)    // 结果是0时直接输出0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putchar('0');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else 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for(Node *p = head-&gt;next; p != NULL; p = p-&gt;next) 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if(p != head-&gt;next &amp;&amp; p-&gt;coe &gt;0) // 当p非首项且指向的系数为正时才输出'+'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putchar('+'); // 之前只判定了p-&gt;coe &gt;0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if(p-&gt;coe == 1) { // 系数为1或-1时特殊处理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if(p-&gt;exp == 0)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putchar('1'); // 判断条件不能写在一起：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 // if(p-&gt;coe == 1 &amp;&amp; p-&gt;exp == 0) putchar('1');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else if(p-&gt;coe == -1)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putchar('-');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else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p-&gt;coe;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// 指数为0或1时特殊处理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switch(p-&gt;exp) 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case 0: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break;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case 1: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putchar('x');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break;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default: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p-&gt;exp &lt; 0 ? printf("x^(%d)", p-&gt;exp) : printf("x^%d", p-&gt;exp); // 指数小于0时打括号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break;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endl;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char comp(int a, int b)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if(a &gt; b)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return '&gt;';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if(a &lt; b)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return '&lt;';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return '=';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void Free(Node *&amp;head)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Node *q = NULL;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for(Node *p = head; p != NULL; p = q) 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q = p-&gt;next;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free(p);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void AddPolynomial(Node *&amp;pA, Node *&amp;pB) // 传进两个链表的头指针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Node *ha = pA;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Node *hb = pB;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Node *qa = ha-&gt;next; // ha, hb分别跟在qa, qb的后一位置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Node *qb = hb-&gt;next; // qa, qb分别指向Pa, Pb中当前比较元素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while(qa &amp;&amp; qb)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double sum = 0;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int a = qa-&gt;exp;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int b = qb-&gt;exp;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switch( comp(a, b) ) 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case '&lt;':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ha = qa;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qa = qa-&gt;next; // 非ha = ha-&gt;next;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break;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case '=':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sum = qa-&gt;coe + qb-&gt;coe;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if(sum != 0.0) 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qa-&gt;coe = sum;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ha = qa;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else 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if(ha-&gt;next != qa)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"Error: ha-&gt;next != qa" &lt;&lt; endl;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ha-&gt;next = ha-&gt;next-&gt;next; // 删除和为0的结点，ha不变，还在qa后一位置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free(qa);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if(hb-&gt;next != qb)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"Error: hb-&gt;next != qb" &lt;&lt; endl;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hb-&gt;next = hb-&gt;next-&gt;next;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free(qb);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qb = hb-&gt;next;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qa = ha-&gt;next;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break;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case '&gt;':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hb-&gt;next = hb-&gt;next-&gt;next; // 删除qb指向的结点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qb-&gt;next = ha-&gt;next; // 将qb插入ha后qa前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ha-&gt;next = qb;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qb = hb-&gt;next; // not qb = ha-&gt;next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ha = ha-&gt;next;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break;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default: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"Error!" &lt;&lt; endl;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break;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if(qb)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ha-&gt;next = qb;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free(hb);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int main(void)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Node *A = NULL;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Node *B = NULL;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int countA;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int countB;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 &lt;&lt; "请输入A的项数：" &lt;&lt; endl; cin &gt;&gt; countA;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CreatPoly(A, countA); // 生成A链表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"请输入B的项数：" &lt;&lt; endl; // 生成B链表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cin &gt;&gt; countB;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CreatPoly(B, countB);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 A = ";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ShowPoly(A);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 B = ";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ShowPoly(B);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AddPolynomial(A, B); // A = A + B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"A+B= ";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ShowPoly(A); // 输出相加的和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endl;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// 释放结点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delete A;</w:t>
      </w:r>
    </w:p>
    <w:p w:rsidR="008C3080" w:rsidRPr="008C3080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294B83" w:rsidRDefault="008C3080" w:rsidP="008C3080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294B83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294B83" w:rsidRPr="00294B83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实验成果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运行结果截图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294B83" w:rsidRPr="00294B83" w:rsidRDefault="008C3080" w:rsidP="00294B83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8C3080">
        <w:rPr>
          <w:rFonts w:ascii="华文楷体" w:eastAsia="华文楷体" w:hAnsi="华文楷体" w:cs="宋体"/>
          <w:noProof/>
          <w:kern w:val="0"/>
          <w:sz w:val="36"/>
          <w:szCs w:val="36"/>
        </w:rPr>
        <w:drawing>
          <wp:inline distT="0" distB="0" distL="0" distR="0" wp14:anchorId="319FFFD4" wp14:editId="6F211298">
            <wp:extent cx="3505200" cy="339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实验心得</w:t>
      </w:r>
    </w:p>
    <w:p w:rsidR="008C3080" w:rsidRPr="008C3080" w:rsidRDefault="008C3080" w:rsidP="008C3080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8C3080">
        <w:rPr>
          <w:rFonts w:ascii="Verdana" w:eastAsia="宋体" w:hAnsi="Verdana" w:cs="宋体"/>
          <w:color w:val="4B4B4B"/>
          <w:kern w:val="0"/>
          <w:sz w:val="36"/>
          <w:szCs w:val="36"/>
          <w:shd w:val="clear" w:color="auto" w:fill="FFFFFF"/>
        </w:rPr>
        <w:t>在定义结构体指针的时候，最好给其赋值为空，谨防出现野指针的情况。</w:t>
      </w:r>
    </w:p>
    <w:p w:rsidR="0079293D" w:rsidRPr="008C3080" w:rsidRDefault="0079293D" w:rsidP="0079293D">
      <w:pPr>
        <w:widowControl/>
        <w:rPr>
          <w:rFonts w:ascii="华文隶书" w:eastAsia="华文隶书" w:hAnsi="华文楷体" w:cs="宋体" w:hint="eastAsia"/>
          <w:noProof/>
          <w:kern w:val="0"/>
          <w:sz w:val="36"/>
          <w:szCs w:val="36"/>
        </w:rPr>
      </w:pPr>
      <w:bookmarkStart w:id="0" w:name="_GoBack"/>
      <w:bookmarkEnd w:id="0"/>
    </w:p>
    <w:sectPr w:rsidR="0079293D" w:rsidRPr="008C3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微软雅黑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324"/>
    <w:multiLevelType w:val="hybridMultilevel"/>
    <w:tmpl w:val="C5B078D8"/>
    <w:lvl w:ilvl="0" w:tplc="70C80D2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8D1B9E"/>
    <w:multiLevelType w:val="hybridMultilevel"/>
    <w:tmpl w:val="A86E1F28"/>
    <w:lvl w:ilvl="0" w:tplc="6EE8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0F190D"/>
    <w:multiLevelType w:val="hybridMultilevel"/>
    <w:tmpl w:val="4658157A"/>
    <w:lvl w:ilvl="0" w:tplc="6F2C7A2C">
      <w:start w:val="1"/>
      <w:numFmt w:val="decimal"/>
      <w:lvlText w:val="（%1）"/>
      <w:lvlJc w:val="left"/>
      <w:pPr>
        <w:ind w:left="29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60" w:hanging="420"/>
      </w:pPr>
    </w:lvl>
    <w:lvl w:ilvl="2" w:tplc="0409001B" w:tentative="1">
      <w:start w:val="1"/>
      <w:numFmt w:val="lowerRoman"/>
      <w:lvlText w:val="%3."/>
      <w:lvlJc w:val="right"/>
      <w:pPr>
        <w:ind w:left="3080" w:hanging="420"/>
      </w:pPr>
    </w:lvl>
    <w:lvl w:ilvl="3" w:tplc="0409000F" w:tentative="1">
      <w:start w:val="1"/>
      <w:numFmt w:val="decimal"/>
      <w:lvlText w:val="%4."/>
      <w:lvlJc w:val="left"/>
      <w:pPr>
        <w:ind w:left="3500" w:hanging="420"/>
      </w:pPr>
    </w:lvl>
    <w:lvl w:ilvl="4" w:tplc="04090019" w:tentative="1">
      <w:start w:val="1"/>
      <w:numFmt w:val="lowerLetter"/>
      <w:lvlText w:val="%5)"/>
      <w:lvlJc w:val="left"/>
      <w:pPr>
        <w:ind w:left="3920" w:hanging="420"/>
      </w:pPr>
    </w:lvl>
    <w:lvl w:ilvl="5" w:tplc="0409001B" w:tentative="1">
      <w:start w:val="1"/>
      <w:numFmt w:val="lowerRoman"/>
      <w:lvlText w:val="%6."/>
      <w:lvlJc w:val="right"/>
      <w:pPr>
        <w:ind w:left="4340" w:hanging="420"/>
      </w:pPr>
    </w:lvl>
    <w:lvl w:ilvl="6" w:tplc="0409000F" w:tentative="1">
      <w:start w:val="1"/>
      <w:numFmt w:val="decimal"/>
      <w:lvlText w:val="%7."/>
      <w:lvlJc w:val="left"/>
      <w:pPr>
        <w:ind w:left="4760" w:hanging="420"/>
      </w:pPr>
    </w:lvl>
    <w:lvl w:ilvl="7" w:tplc="04090019" w:tentative="1">
      <w:start w:val="1"/>
      <w:numFmt w:val="lowerLetter"/>
      <w:lvlText w:val="%8)"/>
      <w:lvlJc w:val="left"/>
      <w:pPr>
        <w:ind w:left="5180" w:hanging="420"/>
      </w:pPr>
    </w:lvl>
    <w:lvl w:ilvl="8" w:tplc="0409001B" w:tentative="1">
      <w:start w:val="1"/>
      <w:numFmt w:val="lowerRoman"/>
      <w:lvlText w:val="%9."/>
      <w:lvlJc w:val="right"/>
      <w:pPr>
        <w:ind w:left="5600" w:hanging="420"/>
      </w:pPr>
    </w:lvl>
  </w:abstractNum>
  <w:abstractNum w:abstractNumId="3" w15:restartNumberingAfterBreak="0">
    <w:nsid w:val="5B1B68FE"/>
    <w:multiLevelType w:val="hybridMultilevel"/>
    <w:tmpl w:val="1704791E"/>
    <w:lvl w:ilvl="0" w:tplc="34BC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6B291F"/>
    <w:multiLevelType w:val="hybridMultilevel"/>
    <w:tmpl w:val="93525986"/>
    <w:lvl w:ilvl="0" w:tplc="C1A6B0B4">
      <w:start w:val="1"/>
      <w:numFmt w:val="decimal"/>
      <w:lvlText w:val="（%1）"/>
      <w:lvlJc w:val="left"/>
      <w:pPr>
        <w:ind w:left="18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5" w15:restartNumberingAfterBreak="0">
    <w:nsid w:val="6BE62971"/>
    <w:multiLevelType w:val="hybridMultilevel"/>
    <w:tmpl w:val="ED489060"/>
    <w:lvl w:ilvl="0" w:tplc="ABBCD1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A91C28"/>
    <w:multiLevelType w:val="hybridMultilevel"/>
    <w:tmpl w:val="3B824120"/>
    <w:lvl w:ilvl="0" w:tplc="29B69C1A">
      <w:start w:val="1"/>
      <w:numFmt w:val="decimal"/>
      <w:lvlText w:val="（%1）"/>
      <w:lvlJc w:val="left"/>
      <w:pPr>
        <w:ind w:left="1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80"/>
    <w:rsid w:val="001354BE"/>
    <w:rsid w:val="001A4D2B"/>
    <w:rsid w:val="00261861"/>
    <w:rsid w:val="00285324"/>
    <w:rsid w:val="00294B83"/>
    <w:rsid w:val="0030185B"/>
    <w:rsid w:val="00515E15"/>
    <w:rsid w:val="005F4B56"/>
    <w:rsid w:val="00656E54"/>
    <w:rsid w:val="0079293D"/>
    <w:rsid w:val="0089404D"/>
    <w:rsid w:val="008B74F4"/>
    <w:rsid w:val="008C3080"/>
    <w:rsid w:val="008D30D5"/>
    <w:rsid w:val="009636C0"/>
    <w:rsid w:val="009D4D8A"/>
    <w:rsid w:val="00A904F1"/>
    <w:rsid w:val="00C451EC"/>
    <w:rsid w:val="00C76171"/>
    <w:rsid w:val="00CB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1695"/>
  <w15:chartTrackingRefBased/>
  <w15:docId w15:val="{43E69604-FE5D-444C-AACD-180225ED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&#25968;&#25454;&#32467;&#26500;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数据结构实验报告.dotx</Template>
  <TotalTime>9</TotalTime>
  <Pages>11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2019-12-31T03:33:00Z</dcterms:created>
  <dcterms:modified xsi:type="dcterms:W3CDTF">2019-12-31T03:43:00Z</dcterms:modified>
</cp:coreProperties>
</file>