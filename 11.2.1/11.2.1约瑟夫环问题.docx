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F4" w:rsidRDefault="0030185B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>
        <w:rPr>
          <w:rFonts w:ascii="黑体" w:eastAsia="黑体" w:hAnsi="宋体" w:cs="宋体"/>
          <w:noProof/>
          <w:kern w:val="0"/>
          <w:sz w:val="28"/>
          <w:szCs w:val="28"/>
        </w:rPr>
        <w:drawing>
          <wp:inline distT="0" distB="0" distL="0" distR="0">
            <wp:extent cx="4870156" cy="2157413"/>
            <wp:effectExtent l="0" t="0" r="0" b="0"/>
            <wp:docPr id="1" name="图片 1" descr="说明: 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84" cy="2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               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实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验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报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告</w:t>
      </w:r>
    </w:p>
    <w:p w:rsidR="008B74F4" w:rsidRDefault="008B74F4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课程名称：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数据结构（C++版）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题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目：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CF0170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约瑟夫环问题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        </w:t>
      </w:r>
    </w:p>
    <w:p w:rsidR="008B74F4" w:rsidRDefault="008B74F4" w:rsidP="005F4B56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8B74F4" w:rsidRPr="00CB171C" w:rsidRDefault="008B74F4" w:rsidP="008B74F4">
      <w:pPr>
        <w:tabs>
          <w:tab w:val="left" w:pos="5048"/>
        </w:tabs>
        <w:jc w:val="left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专业班级：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18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空间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5F4B56" w:rsidRPr="00CB171C" w:rsidRDefault="00CB171C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姓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名：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邓珊珊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学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号：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1812001107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5F4B56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指导老师：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袁莹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Pr="00CB171C" w:rsidRDefault="00CB171C" w:rsidP="008B74F4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实验时间：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20</w:t>
      </w:r>
      <w:r w:rsidR="00CF0170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20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.</w:t>
      </w:r>
      <w:r w:rsidR="00CF0170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01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.</w:t>
      </w:r>
      <w:r w:rsidR="00CF0170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09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A904F1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Default="00CB171C" w:rsidP="00CB171C">
      <w:pPr>
        <w:widowControl/>
        <w:jc w:val="left"/>
        <w:rPr>
          <w:rFonts w:ascii="黑体" w:eastAsia="黑体" w:hAnsi="宋体" w:cs="宋体"/>
          <w:noProof/>
          <w:kern w:val="0"/>
          <w:sz w:val="36"/>
          <w:szCs w:val="36"/>
        </w:rPr>
      </w:pPr>
    </w:p>
    <w:p w:rsidR="00C451EC" w:rsidRDefault="00C451E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</w:p>
    <w:p w:rsidR="00CB171C" w:rsidRPr="00294B83" w:rsidRDefault="00CB171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52"/>
          <w:szCs w:val="52"/>
        </w:rPr>
        <w:t>第一次实验报告</w:t>
      </w:r>
    </w:p>
    <w:p w:rsidR="00CB171C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班级：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</w:rPr>
        <w:t>8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空间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姓名：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邓珊珊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学号：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</w:rPr>
        <w:t>812001107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实验目的</w:t>
      </w:r>
      <w:r w:rsidR="00656E5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及原理</w:t>
      </w:r>
    </w:p>
    <w:p w:rsidR="00656E54" w:rsidRPr="00656E54" w:rsidRDefault="00656E54" w:rsidP="00656E54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（选择公式的原理，及文字说明，所选的</w:t>
      </w:r>
      <w:r w:rsid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公式需要输入什么，计算出什么，如何计算，目的</w:t>
      </w:r>
      <w:r w:rsidR="008D30D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：通过实际问题学会用函数编程实现）</w:t>
      </w:r>
    </w:p>
    <w:p w:rsidR="00656E54" w:rsidRDefault="00CF0170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问题描述</w:t>
      </w:r>
    </w:p>
    <w:p w:rsidR="00CF0170" w:rsidRPr="00CF0170" w:rsidRDefault="00CF0170" w:rsidP="00CF0170">
      <w:pPr>
        <w:pStyle w:val="a3"/>
        <w:widowControl/>
        <w:ind w:left="360" w:firstLineChars="0" w:firstLine="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设有编号为1，2，···，n的n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(n&gt;0)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个人围成一个圈，每个人持有一个密码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m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，从第1个人开始报数，报到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m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时停止报数，报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m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的人出圈，再从他的下一个人起重新报数，报到m时停止报数，报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m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的出圈，······，直到所有人全部出圈为止。当任意给定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n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和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m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后，求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n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个人出圈的次序。</w:t>
      </w:r>
    </w:p>
    <w:p w:rsidR="00285324" w:rsidRDefault="00CF0170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基本要求</w:t>
      </w:r>
    </w:p>
    <w:p w:rsidR="00285324" w:rsidRPr="00285324" w:rsidRDefault="00CF0170" w:rsidP="00285324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建立数据类型，确定存储结构；</w:t>
      </w:r>
    </w:p>
    <w:p w:rsidR="00CF0170" w:rsidRDefault="00CF0170" w:rsidP="00285324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对任意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n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个人，密码为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m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，实现约瑟夫问题；</w:t>
      </w:r>
    </w:p>
    <w:p w:rsidR="00285324" w:rsidRPr="00285324" w:rsidRDefault="00CF0170" w:rsidP="00285324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出圈的顺序可以依次输出，也可以用一个数组存储</w:t>
      </w:r>
      <w:r w:rsid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。</w:t>
      </w:r>
    </w:p>
    <w:p w:rsidR="00285324" w:rsidRDefault="00CF0170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设计思想</w:t>
      </w:r>
    </w:p>
    <w:p w:rsidR="00CF0170" w:rsidRDefault="00CF0170" w:rsidP="00CF0170">
      <w:pPr>
        <w:pStyle w:val="a3"/>
        <w:widowControl/>
        <w:ind w:left="360" w:firstLineChars="0" w:firstLine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lastRenderedPageBreak/>
        <w:t>约瑟夫环问题的存储结构。由于约瑟夫环问题本身具有循环性质，考虑采用循环链表，为了统一对表中任意结点的操作，循环链表不带头结点。将循环链表的结点定义为</w:t>
      </w:r>
      <w:r w:rsidR="005C5E0A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如下结构类型：</w:t>
      </w:r>
    </w:p>
    <w:p w:rsidR="005C5E0A" w:rsidRDefault="005C5E0A" w:rsidP="00CF0170">
      <w:pPr>
        <w:pStyle w:val="a3"/>
        <w:widowControl/>
        <w:ind w:left="360" w:firstLineChars="0" w:firstLine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struct Node</w:t>
      </w:r>
    </w:p>
    <w:p w:rsidR="005C5E0A" w:rsidRDefault="005C5E0A" w:rsidP="00CF0170">
      <w:pPr>
        <w:pStyle w:val="a3"/>
        <w:widowControl/>
        <w:ind w:left="360" w:firstLineChars="0" w:firstLine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{</w:t>
      </w:r>
    </w:p>
    <w:p w:rsidR="005C5E0A" w:rsidRDefault="005C5E0A" w:rsidP="00CF0170">
      <w:pPr>
        <w:pStyle w:val="a3"/>
        <w:widowControl/>
        <w:ind w:left="360" w:firstLineChars="0" w:firstLine="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int data;         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编号</w:t>
      </w:r>
    </w:p>
    <w:p w:rsidR="005C5E0A" w:rsidRDefault="005C5E0A" w:rsidP="00CF0170">
      <w:pPr>
        <w:pStyle w:val="a3"/>
        <w:widowControl/>
        <w:ind w:left="360" w:firstLineChars="0" w:firstLine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Node *next;</w:t>
      </w:r>
    </w:p>
    <w:p w:rsidR="005C5E0A" w:rsidRDefault="005C5E0A" w:rsidP="00CF0170">
      <w:pPr>
        <w:pStyle w:val="a3"/>
        <w:widowControl/>
        <w:ind w:left="360" w:firstLineChars="0" w:firstLine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};</w:t>
      </w:r>
    </w:p>
    <w:p w:rsidR="005C5E0A" w:rsidRDefault="005C5E0A" w:rsidP="00CF0170">
      <w:pPr>
        <w:pStyle w:val="a3"/>
        <w:widowControl/>
        <w:ind w:left="360" w:firstLineChars="0" w:firstLine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建立约瑟夫环。建立一个不带头结点的循环链表并由头指针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first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指示，具体算法与建立但链表相似。</w:t>
      </w:r>
    </w:p>
    <w:p w:rsidR="005C5E0A" w:rsidRDefault="005C5E0A" w:rsidP="005C5E0A">
      <w:pPr>
        <w:pStyle w:val="a3"/>
        <w:widowControl/>
        <w:ind w:left="360" w:firstLineChars="0" w:firstLine="72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设计约瑟夫环算法实现出圈，伪代码描述：</w:t>
      </w:r>
    </w:p>
    <w:p w:rsidR="005C5E0A" w:rsidRDefault="005C5E0A" w:rsidP="005C5E0A">
      <w:pPr>
        <w:pStyle w:val="a3"/>
        <w:widowControl/>
        <w:numPr>
          <w:ilvl w:val="0"/>
          <w:numId w:val="6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工作指针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pre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和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p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初始化，计数器count初始化；</w:t>
      </w:r>
    </w:p>
    <w:p w:rsidR="005C5E0A" w:rsidRDefault="005C5E0A" w:rsidP="005C5E0A">
      <w:pPr>
        <w:pStyle w:val="a3"/>
        <w:widowControl/>
        <w:ind w:left="1440" w:firstLineChars="0" w:firstLine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pre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=first-&gt;next;  count = 2;</w:t>
      </w:r>
    </w:p>
    <w:p w:rsidR="005C5E0A" w:rsidRDefault="005C5E0A" w:rsidP="005C5E0A">
      <w:pPr>
        <w:pStyle w:val="a3"/>
        <w:widowControl/>
        <w:numPr>
          <w:ilvl w:val="0"/>
          <w:numId w:val="6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循环直到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p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等于pre</w:t>
      </w:r>
    </w:p>
    <w:p w:rsidR="005C5E0A" w:rsidRDefault="005C5E0A" w:rsidP="005C5E0A">
      <w:pPr>
        <w:pStyle w:val="a3"/>
        <w:widowControl/>
        <w:numPr>
          <w:ilvl w:val="1"/>
          <w:numId w:val="6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如果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count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等于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m,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则</w:t>
      </w:r>
    </w:p>
    <w:p w:rsidR="005C5E0A" w:rsidRDefault="005C5E0A" w:rsidP="005C5E0A">
      <w:pPr>
        <w:pStyle w:val="a3"/>
        <w:widowControl/>
        <w:ind w:left="2300" w:firstLineChars="0" w:firstLine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2.1.1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输出结点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p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的编号；</w:t>
      </w:r>
    </w:p>
    <w:p w:rsidR="005C5E0A" w:rsidRDefault="005C5E0A" w:rsidP="005C5E0A">
      <w:pPr>
        <w:pStyle w:val="a3"/>
        <w:widowControl/>
        <w:ind w:left="2300" w:firstLineChars="0" w:firstLine="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2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.1.2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删除结点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p ; p=pre-&gt;next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；</w:t>
      </w:r>
    </w:p>
    <w:p w:rsidR="005C5E0A" w:rsidRDefault="005C5E0A" w:rsidP="005C5E0A">
      <w:pPr>
        <w:pStyle w:val="a3"/>
        <w:widowControl/>
        <w:ind w:left="2300" w:firstLineChars="0" w:firstLine="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2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.1.3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计数器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count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重新开始计数；</w:t>
      </w:r>
    </w:p>
    <w:p w:rsidR="005C5E0A" w:rsidRPr="005C5E0A" w:rsidRDefault="005C5E0A" w:rsidP="005C5E0A">
      <w:pPr>
        <w:pStyle w:val="a3"/>
        <w:widowControl/>
        <w:numPr>
          <w:ilvl w:val="1"/>
          <w:numId w:val="6"/>
        </w:numPr>
        <w:ind w:firstLineChars="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否则，执行</w:t>
      </w:r>
    </w:p>
    <w:p w:rsidR="005C5E0A" w:rsidRDefault="005C5E0A" w:rsidP="005C5E0A">
      <w:pPr>
        <w:pStyle w:val="a3"/>
        <w:widowControl/>
        <w:numPr>
          <w:ilvl w:val="2"/>
          <w:numId w:val="6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工作指针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pre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和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p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后移；</w:t>
      </w:r>
    </w:p>
    <w:p w:rsidR="005C5E0A" w:rsidRDefault="005C5E0A" w:rsidP="005C5E0A">
      <w:pPr>
        <w:pStyle w:val="a3"/>
        <w:widowControl/>
        <w:numPr>
          <w:ilvl w:val="2"/>
          <w:numId w:val="6"/>
        </w:numPr>
        <w:ind w:firstLineChars="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lastRenderedPageBreak/>
        <w:t>计数器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count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增1；</w:t>
      </w:r>
    </w:p>
    <w:p w:rsidR="00294B83" w:rsidRPr="00CB5185" w:rsidRDefault="005C5E0A" w:rsidP="00CB5185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3.</w:t>
      </w:r>
      <w:r w:rsidR="00CB518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退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出循环</w:t>
      </w:r>
      <w:r w:rsidR="00CB518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，链表中只剩下一个结点</w:t>
      </w:r>
      <w:r w:rsid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p</w:t>
      </w:r>
      <w:r w:rsidR="00CB518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，输出结点</w:t>
      </w:r>
      <w:r w:rsid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p</w:t>
      </w:r>
      <w:r w:rsidR="00CB518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后将结点</w:t>
      </w:r>
      <w:r w:rsid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p</w:t>
      </w:r>
      <w:r w:rsidR="00CB518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删除。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实验内容</w:t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代码</w:t>
      </w: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）</w:t>
      </w:r>
    </w:p>
    <w:p w:rsidR="00294B83" w:rsidRDefault="00CB5185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头文件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Joseph.h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#ifndef Joseph_h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#define Joseph_h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struct Node //定义约瑟夫环的结点Node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int data;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struct Node *next;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};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class JosephRing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public: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JosephRing( ); //构造函数，初始化空循环链表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JosephRing(int n); //构造函数，初始化n个结点的环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~JosephRing( ); //析构函数，同单链表析构函数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void Joseph(int m); //密码为m，打印出环的顺序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private: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Node *rear;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};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#endif /* Joseph_h */</w:t>
      </w:r>
    </w:p>
    <w:p w:rsid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Joseph.cpp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#include &lt;iostream&gt;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using namespace std;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#include "Joseph.h"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JosephRing :: JosephRing( )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rear = nullptr;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JosephRing :: JosephRing(int n)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Node *s = nullptr;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rear = new Node;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rear-&gt;data = 1; rear-&gt;next = rear; //建立长度为1的循环单链表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for (int i = 2; i &lt;= n; i++) //依次插入数据域为2、3、…、n的结点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s = new Node; s-&gt;data = i;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s-&gt;next = rear-&gt;next; //将结点s插入尾结点rear的后面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rear-&gt;next = s;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rear = s; //指针rear指向当前的尾结点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JosephRing :: ~JosephRing()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if (rear != nullptr){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Node *p = rear-&gt;next;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while(rear-&gt;next != rear)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rear-&gt;next = p-&gt;next;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delete p;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p = rear-&gt;next;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delete rear;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void JosephRing :: Joseph(int m)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Node *pre = rear, *p = rear-&gt;next; //初始化工作指针p和pre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int count = 1;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"出环的顺序是：";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while (p-&gt;next != p) //循环直到循环链表中只剩一个结点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if (count &lt; m) { //计数器未累加到密码值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pre = p; p = p-&gt;next; //将工作指针pre和p分别后移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count++;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else { //计数器已经累加到密码值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cout &lt;&lt; p-&gt;data&lt;&lt; "    "; //输出出环的编号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pre-&gt;next = p-&gt;next; //将结点p摘链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delete p;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p = pre-&gt;next; //工作指针p后移，但pre不动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count = 1; //计数器从1开始重新计数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p-&gt;data &lt;&lt; "    "; //输出最后一个结点的编号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delete p; //释放最后一个结点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rear = nullptr;</w:t>
      </w:r>
    </w:p>
    <w:p w:rsid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J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oseph_main.cpp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#include &lt;iostream&gt;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using namespace std;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#include "Joseph.h"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int main( )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>int n, m;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"请输入约瑟夫环的长度：";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cin &gt;&gt; n;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cout &lt;&lt; "请输入密码：";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cin &gt;&gt; m;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JosephRing R(n);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R.Joseph(m);</w:t>
      </w:r>
    </w:p>
    <w:p w:rsidR="00CB5185" w:rsidRPr="00CB5185" w:rsidRDefault="00CB5185" w:rsidP="00CB5185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return 0;</w:t>
      </w:r>
    </w:p>
    <w:p w:rsidR="00294B83" w:rsidRPr="00294B83" w:rsidRDefault="00CB5185" w:rsidP="00294B83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实验成果</w:t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运行结果截图</w:t>
      </w: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）</w:t>
      </w:r>
    </w:p>
    <w:p w:rsidR="00294B83" w:rsidRPr="00294B83" w:rsidRDefault="00CB5185" w:rsidP="00294B83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CB5185">
        <w:rPr>
          <w:rFonts w:ascii="华文楷体" w:eastAsia="华文楷体" w:hAnsi="华文楷体" w:cs="宋体"/>
          <w:noProof/>
          <w:kern w:val="0"/>
          <w:sz w:val="36"/>
          <w:szCs w:val="36"/>
        </w:rPr>
        <w:drawing>
          <wp:inline distT="0" distB="0" distL="0" distR="0" wp14:anchorId="0B11EE59" wp14:editId="518750F2">
            <wp:extent cx="5219700" cy="130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bookmarkStart w:id="0" w:name="_GoBack"/>
      <w:bookmarkEnd w:id="0"/>
    </w:p>
    <w:sectPr w:rsidR="0079293D" w:rsidRPr="00792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微软雅黑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6324"/>
    <w:multiLevelType w:val="hybridMultilevel"/>
    <w:tmpl w:val="C5B078D8"/>
    <w:lvl w:ilvl="0" w:tplc="70C80D2C">
      <w:start w:val="1"/>
      <w:numFmt w:val="decimal"/>
      <w:lvlText w:val="（%1）"/>
      <w:lvlJc w:val="left"/>
      <w:pPr>
        <w:ind w:left="150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5B1B68FE"/>
    <w:multiLevelType w:val="hybridMultilevel"/>
    <w:tmpl w:val="1704791E"/>
    <w:lvl w:ilvl="0" w:tplc="34BC7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6B291F"/>
    <w:multiLevelType w:val="hybridMultilevel"/>
    <w:tmpl w:val="93525986"/>
    <w:lvl w:ilvl="0" w:tplc="C1A6B0B4">
      <w:start w:val="1"/>
      <w:numFmt w:val="decimal"/>
      <w:lvlText w:val="（%1）"/>
      <w:lvlJc w:val="left"/>
      <w:pPr>
        <w:ind w:left="18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3" w15:restartNumberingAfterBreak="0">
    <w:nsid w:val="6BE62971"/>
    <w:multiLevelType w:val="hybridMultilevel"/>
    <w:tmpl w:val="ED489060"/>
    <w:lvl w:ilvl="0" w:tplc="ABBCD1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91C28"/>
    <w:multiLevelType w:val="hybridMultilevel"/>
    <w:tmpl w:val="3B824120"/>
    <w:lvl w:ilvl="0" w:tplc="29B69C1A">
      <w:start w:val="1"/>
      <w:numFmt w:val="decimal"/>
      <w:lvlText w:val="（%1）"/>
      <w:lvlJc w:val="left"/>
      <w:pPr>
        <w:ind w:left="149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5" w15:restartNumberingAfterBreak="0">
    <w:nsid w:val="75C12E46"/>
    <w:multiLevelType w:val="multilevel"/>
    <w:tmpl w:val="8504612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00" w:hanging="8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8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70"/>
    <w:rsid w:val="001354BE"/>
    <w:rsid w:val="001A4D2B"/>
    <w:rsid w:val="00261861"/>
    <w:rsid w:val="00285324"/>
    <w:rsid w:val="00294B83"/>
    <w:rsid w:val="0030185B"/>
    <w:rsid w:val="003862EC"/>
    <w:rsid w:val="00515E15"/>
    <w:rsid w:val="005C5E0A"/>
    <w:rsid w:val="005F4B56"/>
    <w:rsid w:val="00656E54"/>
    <w:rsid w:val="0079293D"/>
    <w:rsid w:val="0089404D"/>
    <w:rsid w:val="008B74F4"/>
    <w:rsid w:val="008D30D5"/>
    <w:rsid w:val="009636C0"/>
    <w:rsid w:val="009D4D8A"/>
    <w:rsid w:val="00A904F1"/>
    <w:rsid w:val="00C451EC"/>
    <w:rsid w:val="00C76171"/>
    <w:rsid w:val="00CB171C"/>
    <w:rsid w:val="00CB5185"/>
    <w:rsid w:val="00C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118C"/>
  <w15:chartTrackingRefBased/>
  <w15:docId w15:val="{D136CE22-12B4-7E40-A91D-138B98F5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8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C5E0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C5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&#25968;&#25454;&#32467;&#26500;&#23454;&#39564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数据结构实验报告.dotx</Template>
  <TotalTime>24</TotalTime>
  <Pages>9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2020-01-09T01:51:00Z</dcterms:created>
  <dcterms:modified xsi:type="dcterms:W3CDTF">2020-01-09T02:27:00Z</dcterms:modified>
</cp:coreProperties>
</file>